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5EDE" w14:textId="77777777" w:rsidR="00535F87" w:rsidRDefault="0036697C" w:rsidP="00262B0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3F5BA2B9" wp14:editId="2DFB83E5">
                <wp:simplePos x="0" y="0"/>
                <wp:positionH relativeFrom="page">
                  <wp:align>left</wp:align>
                </wp:positionH>
                <wp:positionV relativeFrom="paragraph">
                  <wp:posOffset>-41275</wp:posOffset>
                </wp:positionV>
                <wp:extent cx="7772400" cy="10058400"/>
                <wp:effectExtent l="0" t="0" r="19050" b="1905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15AE0E5B" id="Rectangle 3" o:spid="_x0000_s1026" alt="&quot;&quot;" style="position:absolute;margin-left:0;margin-top:-3.25pt;width:612pt;height:11in;z-index:-251648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" filled="f" strokecolor="black [3200]" strokeweight=".5pt">
                <w10:wrap anchorx="page"/>
                <w10:anchorlock/>
              </v:rect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422"/>
        <w:gridCol w:w="6982"/>
      </w:tblGrid>
      <w:tr w:rsidR="0036697C" w:rsidRPr="00320ECB" w14:paraId="73EC24EC" w14:textId="77777777" w:rsidTr="0036697C">
        <w:trPr>
          <w:trHeight w:val="105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F30AA4" w14:textId="238FA0D9" w:rsidR="0036697C" w:rsidRPr="00E260E6" w:rsidRDefault="00BE1444" w:rsidP="00BE1444">
            <w:pPr>
              <w:pStyle w:val="Title"/>
              <w:jc w:val="left"/>
              <w:rPr>
                <w:noProof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</w:t>
            </w:r>
            <w:r w:rsidR="00841EF4" w:rsidRPr="00E260E6">
              <w:rPr>
                <w:sz w:val="40"/>
                <w:szCs w:val="40"/>
              </w:rPr>
              <w:t>aryansh pandey</w:t>
            </w:r>
          </w:p>
        </w:tc>
      </w:tr>
      <w:tr w:rsidR="0036697C" w:rsidRPr="00320ECB" w14:paraId="4BF69334" w14:textId="77777777" w:rsidTr="0036697C">
        <w:trPr>
          <w:trHeight w:val="64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515F6E" w14:textId="08C87D33" w:rsidR="00E72A6A" w:rsidRDefault="00E72A6A" w:rsidP="00BE1444">
            <w:pPr>
              <w:spacing w:after="12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F6436FA" wp14:editId="029DDC4E">
                      <wp:extent cx="6130925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6077FB65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0A2740E" w14:textId="32EB11FE" w:rsidR="00E2307A" w:rsidRDefault="00FE6D6A" w:rsidP="00FE6D6A">
            <w:pPr>
              <w:jc w:val="center"/>
            </w:pPr>
            <w:r>
              <w:t>Jabalpur, Madhya Pradesh</w:t>
            </w:r>
          </w:p>
          <w:p w14:paraId="30050752" w14:textId="19A70706" w:rsidR="00E72A6A" w:rsidRPr="00173B36" w:rsidRDefault="00E2307A" w:rsidP="00E2307A">
            <w:r>
              <w:t xml:space="preserve">       </w:t>
            </w:r>
            <w:r w:rsidR="00E72A6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D195ABF" wp14:editId="50BB5D5B">
                      <wp:extent cx="6130925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2598CC90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6697C" w:rsidRPr="00320ECB" w14:paraId="4BADDB5D" w14:textId="77777777" w:rsidTr="00FE6D6A">
        <w:trPr>
          <w:trHeight w:val="3312"/>
          <w:jc w:val="center"/>
        </w:trPr>
        <w:tc>
          <w:tcPr>
            <w:tcW w:w="3510" w:type="dxa"/>
            <w:shd w:val="clear" w:color="auto" w:fill="auto"/>
          </w:tcPr>
          <w:p w14:paraId="4D7A177E" w14:textId="77777777" w:rsidR="0036697C" w:rsidRPr="00173B36" w:rsidRDefault="00BE7C02" w:rsidP="00C657AC">
            <w:pPr>
              <w:pStyle w:val="Heading1"/>
            </w:pPr>
            <w:sdt>
              <w:sdtPr>
                <w:id w:val="1272060749"/>
                <w:placeholder>
                  <w:docPart w:val="467C266783BE45C5BF798D08455179DD"/>
                </w:placeholder>
                <w:temporary/>
                <w:showingPlcHdr/>
                <w15:appearance w15:val="hidden"/>
              </w:sdtPr>
              <w:sdtEndPr/>
              <w:sdtContent>
                <w:r w:rsidR="0036697C" w:rsidRPr="00173B36">
                  <w:t>CONTACT</w:t>
                </w:r>
              </w:sdtContent>
            </w:sdt>
          </w:p>
          <w:p w14:paraId="5FE4224D" w14:textId="77777777" w:rsidR="00E72A6A" w:rsidRDefault="0036697C" w:rsidP="00E72A6A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EF9424D" wp14:editId="7B71606E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5ACC61FE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E04C288" w14:textId="7F1E03C7" w:rsidR="0036697C" w:rsidRDefault="00841EF4" w:rsidP="0036697C">
            <w:pPr>
              <w:pStyle w:val="Heading2"/>
            </w:pPr>
            <w:r>
              <w:t>9340518653</w:t>
            </w:r>
          </w:p>
          <w:p w14:paraId="3D83E693" w14:textId="77777777" w:rsidR="00FE6D6A" w:rsidRPr="00FE6D6A" w:rsidRDefault="00FE6D6A" w:rsidP="00FE6D6A"/>
          <w:p w14:paraId="05ACFABA" w14:textId="4A1C9244" w:rsidR="00E260E6" w:rsidRDefault="00BE7C02" w:rsidP="00E260E6">
            <w:pPr>
              <w:rPr>
                <w:rStyle w:val="Hyperlink"/>
              </w:rPr>
            </w:pPr>
            <w:hyperlink r:id="rId11" w:history="1">
              <w:r w:rsidR="00BE1444" w:rsidRPr="008D532B">
                <w:rPr>
                  <w:rStyle w:val="Hyperlink"/>
                </w:rPr>
                <w:t>45aryanshp@gmail.com</w:t>
              </w:r>
            </w:hyperlink>
          </w:p>
          <w:p w14:paraId="45241464" w14:textId="142F2A6E" w:rsidR="000E1558" w:rsidRDefault="000E1558" w:rsidP="00E260E6">
            <w:pPr>
              <w:rPr>
                <w:rStyle w:val="Hyperlink"/>
              </w:rPr>
            </w:pPr>
          </w:p>
          <w:p w14:paraId="512966F9" w14:textId="3DD4EC56" w:rsidR="000E1558" w:rsidRDefault="000E1558" w:rsidP="00E260E6">
            <w:pPr>
              <w:rPr>
                <w:rStyle w:val="Hyperlink"/>
                <w:rFonts w:ascii="Segoe UI" w:hAnsi="Segoe UI" w:cs="Segoe UI"/>
                <w:shd w:val="clear" w:color="auto" w:fill="FFFFFF"/>
              </w:rPr>
            </w:pPr>
            <w:proofErr w:type="gramStart"/>
            <w:r w:rsidRPr="000E1558">
              <w:rPr>
                <w:b/>
                <w:bCs/>
                <w:u w:val="single"/>
              </w:rPr>
              <w:t>LinkedIn :</w:t>
            </w:r>
            <w:proofErr w:type="gramEnd"/>
            <w:r>
              <w:t xml:space="preserve"> </w:t>
            </w:r>
            <w:hyperlink r:id="rId12" w:history="1">
              <w:r>
                <w:rPr>
                  <w:rStyle w:val="Hyperlink"/>
                  <w:rFonts w:ascii="Segoe UI" w:hAnsi="Segoe UI" w:cs="Segoe UI"/>
                  <w:shd w:val="clear" w:color="auto" w:fill="FFFFFF"/>
                </w:rPr>
                <w:t>linkedin.com/in/aryansh-pandey-927282262</w:t>
              </w:r>
            </w:hyperlink>
          </w:p>
          <w:p w14:paraId="2C7B7017" w14:textId="77777777" w:rsidR="00FE6D6A" w:rsidRDefault="00FE6D6A" w:rsidP="00E260E6">
            <w:pPr>
              <w:rPr>
                <w:rStyle w:val="Hyperlink"/>
                <w:rFonts w:ascii="Segoe UI" w:hAnsi="Segoe UI" w:cs="Segoe UI"/>
                <w:shd w:val="clear" w:color="auto" w:fill="FFFFFF"/>
              </w:rPr>
            </w:pPr>
          </w:p>
          <w:p w14:paraId="69D082DA" w14:textId="1250311F" w:rsidR="00FE6D6A" w:rsidRDefault="00FE6D6A" w:rsidP="00E260E6">
            <w:pPr>
              <w:rPr>
                <w:b/>
                <w:bCs/>
              </w:rPr>
            </w:pPr>
            <w:proofErr w:type="gramStart"/>
            <w:r w:rsidRPr="00FE6D6A">
              <w:rPr>
                <w:b/>
                <w:bCs/>
              </w:rPr>
              <w:t>GitHub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hyperlink r:id="rId13" w:history="1">
              <w:r w:rsidR="004F480C" w:rsidRPr="00903CDD">
                <w:rPr>
                  <w:rStyle w:val="Hyperlink"/>
                  <w:b/>
                  <w:bCs/>
                </w:rPr>
                <w:t>https://github.com/ARYLONE/my-portfolio</w:t>
              </w:r>
            </w:hyperlink>
          </w:p>
          <w:p w14:paraId="5ACE39ED" w14:textId="77777777" w:rsidR="004F480C" w:rsidRPr="00FE6D6A" w:rsidRDefault="004F480C" w:rsidP="00E260E6">
            <w:pPr>
              <w:rPr>
                <w:b/>
                <w:bCs/>
              </w:rPr>
            </w:pPr>
          </w:p>
          <w:p w14:paraId="41F70DB0" w14:textId="77777777" w:rsidR="00FE6D6A" w:rsidRDefault="00FE6D6A" w:rsidP="00E260E6"/>
          <w:p w14:paraId="6934344C" w14:textId="36BD0835" w:rsidR="0036697C" w:rsidRPr="00173B36" w:rsidRDefault="0036697C" w:rsidP="0036697C">
            <w:pPr>
              <w:pStyle w:val="Heading2"/>
            </w:pPr>
          </w:p>
        </w:tc>
        <w:tc>
          <w:tcPr>
            <w:tcW w:w="7200" w:type="dxa"/>
            <w:shd w:val="clear" w:color="auto" w:fill="auto"/>
          </w:tcPr>
          <w:p w14:paraId="12C72D71" w14:textId="50BF58AC" w:rsidR="0036697C" w:rsidRPr="00173B36" w:rsidRDefault="00E260E6" w:rsidP="00C657AC">
            <w:pPr>
              <w:pStyle w:val="Heading1"/>
            </w:pPr>
            <w:r>
              <w:t xml:space="preserve">objective </w:t>
            </w:r>
          </w:p>
          <w:p w14:paraId="7E26F5C1" w14:textId="77777777" w:rsid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78D61B5" wp14:editId="15EA3F70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2F8ED43D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34B2F720" w14:textId="24FFA795" w:rsidR="00E2307A" w:rsidRDefault="00E2307A" w:rsidP="00E2307A">
            <w:r>
              <w:t>I am willing to work with my full potential and efforts for the relevant organization to gain knowledge, experience and excel my skills.</w:t>
            </w:r>
          </w:p>
          <w:p w14:paraId="45C1BD1F" w14:textId="0B3CC089" w:rsidR="00E2307A" w:rsidRDefault="00E2307A" w:rsidP="00E2307A">
            <w:r>
              <w:t>To start my career as a fresher and gain relevant knowledge and skills.</w:t>
            </w:r>
          </w:p>
          <w:p w14:paraId="644104D9" w14:textId="77777777" w:rsidR="0036697C" w:rsidRDefault="0036697C" w:rsidP="00E2307A"/>
          <w:p w14:paraId="2D63F643" w14:textId="77777777" w:rsidR="004F480C" w:rsidRPr="000E1558" w:rsidRDefault="004F480C" w:rsidP="004F480C">
            <w:pPr>
              <w:pStyle w:val="Heading1"/>
            </w:pPr>
            <w:r>
              <w:t>CERTIFICATE</w:t>
            </w:r>
          </w:p>
          <w:p w14:paraId="6EEB44B9" w14:textId="77777777" w:rsidR="004F480C" w:rsidRDefault="004F480C" w:rsidP="004F480C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57B2ED1" wp14:editId="71BFFAF0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6CC1BD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B86BFC" w14:textId="77777777" w:rsidR="004F480C" w:rsidRDefault="004F480C" w:rsidP="004F480C">
            <w:pPr>
              <w:keepNext/>
              <w:keepLines/>
              <w:spacing w:line="240" w:lineRule="auto"/>
              <w:outlineLvl w:val="1"/>
            </w:pPr>
          </w:p>
          <w:p w14:paraId="08138947" w14:textId="77777777" w:rsidR="004F480C" w:rsidRDefault="004F480C" w:rsidP="004F480C">
            <w:pPr>
              <w:pStyle w:val="ListParagraph"/>
              <w:keepNext/>
              <w:keepLines/>
              <w:numPr>
                <w:ilvl w:val="0"/>
                <w:numId w:val="9"/>
              </w:numPr>
              <w:spacing w:line="240" w:lineRule="auto"/>
              <w:outlineLvl w:val="1"/>
            </w:pPr>
            <w:r w:rsidRPr="00FE6D6A">
              <w:t>Data Analytics Course by SHEKUNJ</w:t>
            </w:r>
          </w:p>
          <w:p w14:paraId="70861D64" w14:textId="77777777" w:rsidR="004F480C" w:rsidRPr="00FE6D6A" w:rsidRDefault="004F480C" w:rsidP="004F480C">
            <w:pPr>
              <w:keepNext/>
              <w:keepLines/>
              <w:spacing w:line="240" w:lineRule="auto"/>
              <w:outlineLvl w:val="1"/>
            </w:pPr>
          </w:p>
          <w:p w14:paraId="642272CC" w14:textId="77777777" w:rsidR="004F480C" w:rsidRPr="00FE6D6A" w:rsidRDefault="004F480C" w:rsidP="004F480C">
            <w:pPr>
              <w:pStyle w:val="ListParagraph"/>
              <w:keepNext/>
              <w:keepLines/>
              <w:numPr>
                <w:ilvl w:val="0"/>
                <w:numId w:val="9"/>
              </w:numPr>
              <w:spacing w:line="240" w:lineRule="auto"/>
              <w:outlineLvl w:val="1"/>
              <w:rPr>
                <w:b/>
                <w:bCs/>
              </w:rPr>
            </w:pPr>
            <w:r>
              <w:t xml:space="preserve">RURAL IMMERSSION PROGRAMME </w:t>
            </w:r>
          </w:p>
          <w:p w14:paraId="189AE47D" w14:textId="77777777" w:rsidR="004F480C" w:rsidRDefault="004F480C" w:rsidP="004F480C">
            <w:pPr>
              <w:pStyle w:val="ListParagraph"/>
              <w:numPr>
                <w:ilvl w:val="0"/>
                <w:numId w:val="9"/>
              </w:numPr>
            </w:pPr>
            <w:r>
              <w:t>Conducted by – XIDAS, Jabalpur</w:t>
            </w:r>
          </w:p>
          <w:p w14:paraId="093C43DD" w14:textId="77777777" w:rsidR="004F480C" w:rsidRPr="00E260E6" w:rsidRDefault="004F480C" w:rsidP="004F480C"/>
          <w:p w14:paraId="68042E74" w14:textId="77777777" w:rsidR="004F480C" w:rsidRDefault="004F480C" w:rsidP="004F480C">
            <w:pPr>
              <w:pStyle w:val="ListParagraph"/>
              <w:numPr>
                <w:ilvl w:val="0"/>
                <w:numId w:val="9"/>
              </w:numPr>
            </w:pPr>
            <w:r>
              <w:t xml:space="preserve">TCS </w:t>
            </w:r>
            <w:proofErr w:type="gramStart"/>
            <w:r>
              <w:t>Ion :</w:t>
            </w:r>
            <w:proofErr w:type="gramEnd"/>
            <w:r>
              <w:t xml:space="preserve"> Introduction to corporate actions</w:t>
            </w:r>
          </w:p>
          <w:p w14:paraId="037708B0" w14:textId="77777777" w:rsidR="004F480C" w:rsidRDefault="004F480C" w:rsidP="004F480C"/>
          <w:p w14:paraId="0894F4AC" w14:textId="77777777" w:rsidR="004F480C" w:rsidRDefault="004F480C" w:rsidP="004F480C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Nestle :</w:t>
            </w:r>
            <w:proofErr w:type="gramEnd"/>
            <w:r>
              <w:t xml:space="preserve"> E-Learning sustainability</w:t>
            </w:r>
          </w:p>
          <w:p w14:paraId="37AEE5AC" w14:textId="427D8416" w:rsidR="004F480C" w:rsidRPr="00173B36" w:rsidRDefault="004F480C" w:rsidP="00E2307A"/>
        </w:tc>
      </w:tr>
      <w:tr w:rsidR="0036697C" w:rsidRPr="00320ECB" w14:paraId="3C3A521C" w14:textId="77777777" w:rsidTr="0036697C">
        <w:trPr>
          <w:trHeight w:val="2907"/>
          <w:jc w:val="center"/>
        </w:trPr>
        <w:tc>
          <w:tcPr>
            <w:tcW w:w="3510" w:type="dxa"/>
            <w:shd w:val="clear" w:color="auto" w:fill="auto"/>
          </w:tcPr>
          <w:p w14:paraId="67C55D7E" w14:textId="77777777" w:rsidR="0036697C" w:rsidRPr="00173B36" w:rsidRDefault="00BE7C02" w:rsidP="00C657AC">
            <w:pPr>
              <w:pStyle w:val="Heading1"/>
            </w:pPr>
            <w:sdt>
              <w:sdtPr>
                <w:id w:val="211169216"/>
                <w:placeholder>
                  <w:docPart w:val="E404A8C56C5F483FAFD24257CF9ECC3E"/>
                </w:placeholder>
                <w:temporary/>
                <w:showingPlcHdr/>
                <w15:appearance w15:val="hidden"/>
              </w:sdtPr>
              <w:sdtEndPr/>
              <w:sdtContent>
                <w:r w:rsidR="0036697C" w:rsidRPr="00173B36">
                  <w:t>SKILLS</w:t>
                </w:r>
              </w:sdtContent>
            </w:sdt>
            <w:r w:rsidR="00A8656F">
              <w:t xml:space="preserve"> </w:t>
            </w:r>
          </w:p>
          <w:p w14:paraId="19A09B65" w14:textId="77777777" w:rsidR="00E72A6A" w:rsidRPr="00E72A6A" w:rsidRDefault="00E72A6A" w:rsidP="00E72A6A">
            <w:pPr>
              <w:pStyle w:val="Heading2"/>
              <w:spacing w:line="240" w:lineRule="auto"/>
              <w:rPr>
                <w:sz w:val="16"/>
                <w:szCs w:val="22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69067A1" wp14:editId="7CE47150">
                      <wp:extent cx="591185" cy="0"/>
                      <wp:effectExtent l="0" t="0" r="0" b="0"/>
                      <wp:docPr id="721748303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0429B2AE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370F9E8B" w14:textId="5CE1AC6F" w:rsidR="00BA7F56" w:rsidRDefault="003A7665" w:rsidP="00BA7F56">
            <w:r>
              <w:t>Python</w:t>
            </w:r>
          </w:p>
          <w:p w14:paraId="267928EF" w14:textId="77777777" w:rsidR="00C46488" w:rsidRPr="00BA7F56" w:rsidRDefault="00C46488" w:rsidP="00BA7F56"/>
          <w:p w14:paraId="47D53407" w14:textId="4FFCF9EE" w:rsidR="00841EF4" w:rsidRDefault="00FD7566" w:rsidP="0036697C">
            <w:pPr>
              <w:pStyle w:val="Heading2"/>
            </w:pPr>
            <w:r>
              <w:t>MS Excel</w:t>
            </w:r>
          </w:p>
          <w:p w14:paraId="34BB554D" w14:textId="77777777" w:rsidR="00C46488" w:rsidRPr="00C46488" w:rsidRDefault="00C46488" w:rsidP="00C46488"/>
          <w:p w14:paraId="6C8553E7" w14:textId="59580875" w:rsidR="00A8656F" w:rsidRDefault="003A7665" w:rsidP="0036697C">
            <w:pPr>
              <w:pStyle w:val="Heading2"/>
            </w:pPr>
            <w:r>
              <w:t>tableau</w:t>
            </w:r>
          </w:p>
          <w:p w14:paraId="1BAA0FD7" w14:textId="77777777" w:rsidR="00C46488" w:rsidRDefault="00C46488" w:rsidP="00C46488"/>
          <w:p w14:paraId="4274BA88" w14:textId="55BA1FB5" w:rsidR="000E1558" w:rsidRPr="00C46488" w:rsidRDefault="000E1558" w:rsidP="00C46488">
            <w:r>
              <w:t>SQL</w:t>
            </w:r>
          </w:p>
        </w:tc>
        <w:tc>
          <w:tcPr>
            <w:tcW w:w="7200" w:type="dxa"/>
            <w:vMerge w:val="restart"/>
            <w:shd w:val="clear" w:color="auto" w:fill="auto"/>
          </w:tcPr>
          <w:p w14:paraId="35B1ABC6" w14:textId="77777777" w:rsidR="00FE6D6A" w:rsidRDefault="00FE6D6A" w:rsidP="0036697C"/>
          <w:p w14:paraId="48457F46" w14:textId="77777777" w:rsidR="000E1558" w:rsidRPr="00E35677" w:rsidRDefault="000E1558" w:rsidP="0036697C"/>
          <w:p w14:paraId="4034496D" w14:textId="2D3072A1" w:rsidR="0036697C" w:rsidRPr="000E1558" w:rsidRDefault="000E1558" w:rsidP="000E1558">
            <w:pPr>
              <w:pStyle w:val="Heading2"/>
              <w:rPr>
                <w:b/>
                <w:caps/>
                <w:color w:val="auto"/>
                <w:szCs w:val="32"/>
                <w:u w:val="single"/>
              </w:rPr>
            </w:pPr>
            <w:r w:rsidRPr="000E1558">
              <w:rPr>
                <w:b/>
                <w:caps/>
                <w:color w:val="auto"/>
                <w:szCs w:val="32"/>
                <w:u w:val="single"/>
              </w:rPr>
              <w:t>PROJECT</w:t>
            </w:r>
          </w:p>
          <w:p w14:paraId="3F8C3669" w14:textId="4B8A644C" w:rsidR="00885055" w:rsidRDefault="000E799B" w:rsidP="00D31F01">
            <w:pPr>
              <w:pStyle w:val="ListParagraph"/>
              <w:numPr>
                <w:ilvl w:val="0"/>
                <w:numId w:val="10"/>
              </w:numPr>
            </w:pPr>
            <w:r>
              <w:t xml:space="preserve">Exploratory Data </w:t>
            </w:r>
            <w:proofErr w:type="spellStart"/>
            <w:r>
              <w:t>Ananalysis</w:t>
            </w:r>
            <w:proofErr w:type="spellEnd"/>
            <w:r>
              <w:t xml:space="preserve"> using python and its libraries ‘</w:t>
            </w:r>
            <w:proofErr w:type="spellStart"/>
            <w:proofErr w:type="gramStart"/>
            <w:r>
              <w:t>Numpy,Seaborn</w:t>
            </w:r>
            <w:proofErr w:type="gramEnd"/>
            <w:r>
              <w:t>,Pandas</w:t>
            </w:r>
            <w:proofErr w:type="spellEnd"/>
            <w:r>
              <w:t>, and Matplotlib’</w:t>
            </w:r>
            <w:r w:rsidR="00885055">
              <w:t xml:space="preserve"> on Dataset “Diwali Sales”.</w:t>
            </w:r>
          </w:p>
          <w:p w14:paraId="150D3D7F" w14:textId="1F3190BD" w:rsidR="00414964" w:rsidRDefault="00414964" w:rsidP="00D31F01">
            <w:pPr>
              <w:pStyle w:val="ListParagraph"/>
              <w:numPr>
                <w:ilvl w:val="0"/>
                <w:numId w:val="10"/>
              </w:numPr>
            </w:pPr>
            <w:r>
              <w:t xml:space="preserve">Data analysis </w:t>
            </w:r>
            <w:r w:rsidR="00885055">
              <w:t xml:space="preserve">using various </w:t>
            </w:r>
            <w:r w:rsidR="00CD2433">
              <w:t>‘</w:t>
            </w:r>
            <w:r w:rsidR="00CD2433">
              <w:t>joins, CTE, and Queries</w:t>
            </w:r>
            <w:r w:rsidR="00CD2433">
              <w:t>’ on dataset</w:t>
            </w:r>
            <w:r w:rsidR="00885055">
              <w:t xml:space="preserve"> “Music Store</w:t>
            </w:r>
            <w:r w:rsidR="00CD2433">
              <w:t>”.</w:t>
            </w:r>
          </w:p>
          <w:p w14:paraId="390191D2" w14:textId="161E3059" w:rsidR="00CD2433" w:rsidRDefault="00CD2433" w:rsidP="00D31F01">
            <w:pPr>
              <w:pStyle w:val="ListParagraph"/>
              <w:numPr>
                <w:ilvl w:val="0"/>
                <w:numId w:val="10"/>
              </w:numPr>
            </w:pPr>
            <w:r>
              <w:t>Created an Visual Dashboard using data</w:t>
            </w:r>
            <w:r w:rsidR="00D31F01">
              <w:t>set</w:t>
            </w:r>
            <w:r>
              <w:t xml:space="preserve"> on “Electric </w:t>
            </w:r>
            <w:proofErr w:type="gramStart"/>
            <w:r>
              <w:t>vehicles(</w:t>
            </w:r>
            <w:proofErr w:type="gramEnd"/>
            <w:r>
              <w:t>EV) and Plug-in Hybrid Vehicle(PHEV)</w:t>
            </w:r>
            <w:r w:rsidR="00AB322B">
              <w:t xml:space="preserve"> in U.S.A”</w:t>
            </w:r>
          </w:p>
          <w:p w14:paraId="517FF0BA" w14:textId="1A1D279E" w:rsidR="00AB322B" w:rsidRDefault="00AB322B" w:rsidP="00D31F01">
            <w:pPr>
              <w:pStyle w:val="ListParagraph"/>
              <w:numPr>
                <w:ilvl w:val="0"/>
                <w:numId w:val="10"/>
              </w:numPr>
            </w:pPr>
            <w:r>
              <w:t xml:space="preserve">Performed various Primary Data Processing </w:t>
            </w:r>
            <w:proofErr w:type="spellStart"/>
            <w:proofErr w:type="gramStart"/>
            <w:r>
              <w:t>techniques”Data</w:t>
            </w:r>
            <w:proofErr w:type="spellEnd"/>
            <w:proofErr w:type="gramEnd"/>
            <w:r>
              <w:t xml:space="preserve"> Collection, Data Cleaning, Data Sorting,</w:t>
            </w:r>
            <w:r w:rsidR="00D31F01">
              <w:t xml:space="preserve"> remove duplicates, delete blank” and created an Visual Excel Dashboard to show Data Analysis creatively using Dataset</w:t>
            </w:r>
            <w:r>
              <w:t xml:space="preserve"> </w:t>
            </w:r>
            <w:r w:rsidR="00D31F01">
              <w:t>‘Road accidents in united kingdom’.</w:t>
            </w:r>
          </w:p>
          <w:p w14:paraId="7B5CB265" w14:textId="77777777" w:rsidR="00CD2433" w:rsidRDefault="00CD2433" w:rsidP="00CD2433"/>
          <w:p w14:paraId="69996165" w14:textId="37FCE151" w:rsidR="00CD2433" w:rsidRPr="00246F0F" w:rsidRDefault="00CD2433" w:rsidP="00CD2433"/>
        </w:tc>
      </w:tr>
      <w:tr w:rsidR="0036697C" w:rsidRPr="00320ECB" w14:paraId="0C408914" w14:textId="77777777" w:rsidTr="00C657AC">
        <w:trPr>
          <w:trHeight w:val="1833"/>
          <w:jc w:val="center"/>
        </w:trPr>
        <w:tc>
          <w:tcPr>
            <w:tcW w:w="3510" w:type="dxa"/>
            <w:shd w:val="clear" w:color="auto" w:fill="auto"/>
          </w:tcPr>
          <w:p w14:paraId="246CBDA9" w14:textId="77777777" w:rsidR="0036697C" w:rsidRDefault="00BE7C02" w:rsidP="00C657AC">
            <w:pPr>
              <w:pStyle w:val="Heading1"/>
            </w:pPr>
            <w:sdt>
              <w:sdtPr>
                <w:id w:val="1072317644"/>
                <w:placeholder>
                  <w:docPart w:val="76F9691FD5B04FC281BD9CCDFFCCADBF"/>
                </w:placeholder>
                <w:temporary/>
                <w:showingPlcHdr/>
                <w15:appearance w15:val="hidden"/>
              </w:sdtPr>
              <w:sdtEndPr/>
              <w:sdtContent>
                <w:r w:rsidR="0036697C" w:rsidRPr="000E1558">
                  <w:rPr>
                    <w:u w:val="single"/>
                  </w:rPr>
                  <w:t>EDUCATION</w:t>
                </w:r>
              </w:sdtContent>
            </w:sdt>
          </w:p>
          <w:p w14:paraId="7AB4CCCA" w14:textId="3D964D34" w:rsidR="00E72A6A" w:rsidRPr="00E72A6A" w:rsidRDefault="00E72A6A" w:rsidP="00E72A6A">
            <w:pPr>
              <w:keepNext/>
              <w:keepLines/>
              <w:spacing w:line="240" w:lineRule="auto"/>
              <w:outlineLvl w:val="1"/>
            </w:pPr>
          </w:p>
          <w:p w14:paraId="102207CA" w14:textId="77777777" w:rsidR="000E1558" w:rsidRPr="000E1558" w:rsidRDefault="000E1558" w:rsidP="000E1558">
            <w:pPr>
              <w:rPr>
                <w:b/>
                <w:bCs/>
              </w:rPr>
            </w:pPr>
            <w:r w:rsidRPr="000E1558">
              <w:rPr>
                <w:b/>
                <w:bCs/>
              </w:rPr>
              <w:t>BBA</w:t>
            </w:r>
          </w:p>
          <w:p w14:paraId="05215DC5" w14:textId="20C20FA8" w:rsidR="0036697C" w:rsidRPr="0049740E" w:rsidRDefault="00841EF4" w:rsidP="0049740E">
            <w:pPr>
              <w:pStyle w:val="Heading2"/>
            </w:pPr>
            <w:r>
              <w:t xml:space="preserve">ST. Aloysius </w:t>
            </w:r>
            <w:proofErr w:type="spellStart"/>
            <w:proofErr w:type="gramStart"/>
            <w:r>
              <w:t>College</w:t>
            </w:r>
            <w:r w:rsidR="000E1558">
              <w:t>,Jabalpur</w:t>
            </w:r>
            <w:proofErr w:type="spellEnd"/>
            <w:proofErr w:type="gramEnd"/>
          </w:p>
          <w:p w14:paraId="7CEF9450" w14:textId="35BAA8FA" w:rsidR="0036697C" w:rsidRPr="00246F0F" w:rsidRDefault="0036697C" w:rsidP="000E1558">
            <w:pPr>
              <w:pStyle w:val="Heading2"/>
            </w:pPr>
          </w:p>
        </w:tc>
        <w:tc>
          <w:tcPr>
            <w:tcW w:w="7200" w:type="dxa"/>
            <w:vMerge/>
            <w:shd w:val="clear" w:color="auto" w:fill="auto"/>
          </w:tcPr>
          <w:p w14:paraId="0E19BBA6" w14:textId="77777777" w:rsidR="0036697C" w:rsidRPr="00173B36" w:rsidRDefault="0036697C" w:rsidP="00C657AC"/>
        </w:tc>
      </w:tr>
    </w:tbl>
    <w:p w14:paraId="22D77978" w14:textId="77777777" w:rsidR="0036697C" w:rsidRPr="00173B36" w:rsidRDefault="0036697C" w:rsidP="00262B06"/>
    <w:sectPr w:rsidR="0036697C" w:rsidRPr="00173B36" w:rsidSect="00DF2027">
      <w:pgSz w:w="11906" w:h="16838" w:code="9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97B77" w14:textId="77777777" w:rsidR="00BE7C02" w:rsidRDefault="00BE7C02" w:rsidP="00BA3E51">
      <w:r>
        <w:separator/>
      </w:r>
    </w:p>
  </w:endnote>
  <w:endnote w:type="continuationSeparator" w:id="0">
    <w:p w14:paraId="601DC93F" w14:textId="77777777" w:rsidR="00BE7C02" w:rsidRDefault="00BE7C02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7BA4B" w14:textId="77777777" w:rsidR="00BE7C02" w:rsidRDefault="00BE7C02" w:rsidP="00BA3E51">
      <w:r>
        <w:separator/>
      </w:r>
    </w:p>
  </w:footnote>
  <w:footnote w:type="continuationSeparator" w:id="0">
    <w:p w14:paraId="57A0011C" w14:textId="77777777" w:rsidR="00BE7C02" w:rsidRDefault="00BE7C02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C19"/>
    <w:multiLevelType w:val="hybridMultilevel"/>
    <w:tmpl w:val="5F76C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220E9A"/>
    <w:multiLevelType w:val="hybridMultilevel"/>
    <w:tmpl w:val="C9C29C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D7A54"/>
    <w:multiLevelType w:val="hybridMultilevel"/>
    <w:tmpl w:val="7A1A99E2"/>
    <w:lvl w:ilvl="0" w:tplc="22C08DDC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FD47EA"/>
    <w:multiLevelType w:val="hybridMultilevel"/>
    <w:tmpl w:val="D1763B2E"/>
    <w:lvl w:ilvl="0" w:tplc="6F1A9A38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064B2"/>
    <w:multiLevelType w:val="hybridMultilevel"/>
    <w:tmpl w:val="50702C9E"/>
    <w:lvl w:ilvl="0" w:tplc="4790F1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F4"/>
    <w:rsid w:val="00021DEC"/>
    <w:rsid w:val="00041F8A"/>
    <w:rsid w:val="00045F2E"/>
    <w:rsid w:val="00055BBC"/>
    <w:rsid w:val="00072B26"/>
    <w:rsid w:val="00073BF3"/>
    <w:rsid w:val="00077FEB"/>
    <w:rsid w:val="00081B51"/>
    <w:rsid w:val="00084658"/>
    <w:rsid w:val="000A6E00"/>
    <w:rsid w:val="000B224D"/>
    <w:rsid w:val="000C7293"/>
    <w:rsid w:val="000D3891"/>
    <w:rsid w:val="000E1558"/>
    <w:rsid w:val="000E799B"/>
    <w:rsid w:val="000F3FE2"/>
    <w:rsid w:val="001235F6"/>
    <w:rsid w:val="00140582"/>
    <w:rsid w:val="00144334"/>
    <w:rsid w:val="00157DB0"/>
    <w:rsid w:val="00173B36"/>
    <w:rsid w:val="00177BCB"/>
    <w:rsid w:val="00182D74"/>
    <w:rsid w:val="001A5160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43D2"/>
    <w:rsid w:val="002954B8"/>
    <w:rsid w:val="002A4A92"/>
    <w:rsid w:val="002A6A5C"/>
    <w:rsid w:val="002B0852"/>
    <w:rsid w:val="002C0662"/>
    <w:rsid w:val="002C2DB7"/>
    <w:rsid w:val="002D131D"/>
    <w:rsid w:val="002D5478"/>
    <w:rsid w:val="002E013D"/>
    <w:rsid w:val="002F5370"/>
    <w:rsid w:val="00302AC1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A7665"/>
    <w:rsid w:val="003C7242"/>
    <w:rsid w:val="003E02DA"/>
    <w:rsid w:val="003E1692"/>
    <w:rsid w:val="003E7783"/>
    <w:rsid w:val="003F1663"/>
    <w:rsid w:val="003F4931"/>
    <w:rsid w:val="003F5CA8"/>
    <w:rsid w:val="00414964"/>
    <w:rsid w:val="004176B4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9740E"/>
    <w:rsid w:val="004A4C74"/>
    <w:rsid w:val="004D4E80"/>
    <w:rsid w:val="004E5226"/>
    <w:rsid w:val="004E6AB2"/>
    <w:rsid w:val="004E70E8"/>
    <w:rsid w:val="004F480C"/>
    <w:rsid w:val="005127CB"/>
    <w:rsid w:val="00520C5D"/>
    <w:rsid w:val="00535F87"/>
    <w:rsid w:val="005566E7"/>
    <w:rsid w:val="00560C7D"/>
    <w:rsid w:val="00564622"/>
    <w:rsid w:val="00577416"/>
    <w:rsid w:val="00594E94"/>
    <w:rsid w:val="005A09D5"/>
    <w:rsid w:val="005A3E0B"/>
    <w:rsid w:val="005A6132"/>
    <w:rsid w:val="005B3227"/>
    <w:rsid w:val="005E6EA4"/>
    <w:rsid w:val="005E77B1"/>
    <w:rsid w:val="00605ECC"/>
    <w:rsid w:val="006175E6"/>
    <w:rsid w:val="00645019"/>
    <w:rsid w:val="0067056E"/>
    <w:rsid w:val="0068094B"/>
    <w:rsid w:val="00686284"/>
    <w:rsid w:val="006937BC"/>
    <w:rsid w:val="006959E4"/>
    <w:rsid w:val="006C072B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41EF4"/>
    <w:rsid w:val="00855181"/>
    <w:rsid w:val="00882F23"/>
    <w:rsid w:val="00885055"/>
    <w:rsid w:val="0089047A"/>
    <w:rsid w:val="008A1020"/>
    <w:rsid w:val="008A1250"/>
    <w:rsid w:val="008A1FCF"/>
    <w:rsid w:val="008B1112"/>
    <w:rsid w:val="008B655D"/>
    <w:rsid w:val="008C78F5"/>
    <w:rsid w:val="00903010"/>
    <w:rsid w:val="00914419"/>
    <w:rsid w:val="00962E61"/>
    <w:rsid w:val="0098447D"/>
    <w:rsid w:val="00984A59"/>
    <w:rsid w:val="00986331"/>
    <w:rsid w:val="009A6667"/>
    <w:rsid w:val="009A707B"/>
    <w:rsid w:val="009B2B04"/>
    <w:rsid w:val="009C7105"/>
    <w:rsid w:val="00A122BB"/>
    <w:rsid w:val="00A37F9E"/>
    <w:rsid w:val="00A66A59"/>
    <w:rsid w:val="00A81813"/>
    <w:rsid w:val="00A83E7B"/>
    <w:rsid w:val="00A8656F"/>
    <w:rsid w:val="00AB322B"/>
    <w:rsid w:val="00AB7FE5"/>
    <w:rsid w:val="00AC1E5A"/>
    <w:rsid w:val="00AE5108"/>
    <w:rsid w:val="00AF3B03"/>
    <w:rsid w:val="00B14E21"/>
    <w:rsid w:val="00B431B6"/>
    <w:rsid w:val="00B54AD3"/>
    <w:rsid w:val="00B62B99"/>
    <w:rsid w:val="00B643D0"/>
    <w:rsid w:val="00B67F06"/>
    <w:rsid w:val="00B71E93"/>
    <w:rsid w:val="00B82CA9"/>
    <w:rsid w:val="00B87E22"/>
    <w:rsid w:val="00B9350F"/>
    <w:rsid w:val="00BA3E51"/>
    <w:rsid w:val="00BA55AA"/>
    <w:rsid w:val="00BA7F56"/>
    <w:rsid w:val="00BB3142"/>
    <w:rsid w:val="00BB7A6A"/>
    <w:rsid w:val="00BD6049"/>
    <w:rsid w:val="00BE1444"/>
    <w:rsid w:val="00BE7C02"/>
    <w:rsid w:val="00C155FC"/>
    <w:rsid w:val="00C4572B"/>
    <w:rsid w:val="00C46488"/>
    <w:rsid w:val="00C532FC"/>
    <w:rsid w:val="00C74B06"/>
    <w:rsid w:val="00C75D84"/>
    <w:rsid w:val="00C857CB"/>
    <w:rsid w:val="00CA5CD9"/>
    <w:rsid w:val="00CC25BF"/>
    <w:rsid w:val="00CC5ED4"/>
    <w:rsid w:val="00CD2433"/>
    <w:rsid w:val="00D04093"/>
    <w:rsid w:val="00D0794D"/>
    <w:rsid w:val="00D140DF"/>
    <w:rsid w:val="00D170A9"/>
    <w:rsid w:val="00D31F01"/>
    <w:rsid w:val="00D4222D"/>
    <w:rsid w:val="00D666BB"/>
    <w:rsid w:val="00D720DF"/>
    <w:rsid w:val="00D92ED4"/>
    <w:rsid w:val="00D94ABF"/>
    <w:rsid w:val="00D95088"/>
    <w:rsid w:val="00DA2922"/>
    <w:rsid w:val="00DF2027"/>
    <w:rsid w:val="00E20245"/>
    <w:rsid w:val="00E216D4"/>
    <w:rsid w:val="00E2307A"/>
    <w:rsid w:val="00E260E6"/>
    <w:rsid w:val="00E32A75"/>
    <w:rsid w:val="00E4379F"/>
    <w:rsid w:val="00E65596"/>
    <w:rsid w:val="00E67A2D"/>
    <w:rsid w:val="00E72A6A"/>
    <w:rsid w:val="00E93829"/>
    <w:rsid w:val="00EA0042"/>
    <w:rsid w:val="00EB1D1B"/>
    <w:rsid w:val="00F36875"/>
    <w:rsid w:val="00F41A04"/>
    <w:rsid w:val="00F51E3E"/>
    <w:rsid w:val="00F53B71"/>
    <w:rsid w:val="00F5786D"/>
    <w:rsid w:val="00F716E1"/>
    <w:rsid w:val="00F904E3"/>
    <w:rsid w:val="00F908C3"/>
    <w:rsid w:val="00F91753"/>
    <w:rsid w:val="00FA1F77"/>
    <w:rsid w:val="00FB1F01"/>
    <w:rsid w:val="00FD7566"/>
    <w:rsid w:val="00FE2094"/>
    <w:rsid w:val="00FE6D6A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C33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E26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RYLONE/my-portfoli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ryansh-pandey-927282262?lipi=urn%3Ali%3Apage%3Ad_flagship3_profile_view_base_contact_details%3B3QNxQ975RwSCiDNwn1XgKg%3D%3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45aryanshp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7C266783BE45C5BF798D0845517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BEF21-A1F0-410D-8A82-58F09DA30041}"/>
      </w:docPartPr>
      <w:docPartBody>
        <w:p w:rsidR="0066423D" w:rsidRDefault="00086E9A">
          <w:pPr>
            <w:pStyle w:val="467C266783BE45C5BF798D08455179DD"/>
          </w:pPr>
          <w:r w:rsidRPr="00173B36">
            <w:t>CONTACT</w:t>
          </w:r>
        </w:p>
      </w:docPartBody>
    </w:docPart>
    <w:docPart>
      <w:docPartPr>
        <w:name w:val="E404A8C56C5F483FAFD24257CF9EC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443B7-2D83-4F32-997D-EA9DC3CFEAC9}"/>
      </w:docPartPr>
      <w:docPartBody>
        <w:p w:rsidR="0066423D" w:rsidRDefault="00086E9A">
          <w:pPr>
            <w:pStyle w:val="E404A8C56C5F483FAFD24257CF9ECC3E"/>
          </w:pPr>
          <w:r w:rsidRPr="00173B36">
            <w:t>SKILLS</w:t>
          </w:r>
        </w:p>
      </w:docPartBody>
    </w:docPart>
    <w:docPart>
      <w:docPartPr>
        <w:name w:val="76F9691FD5B04FC281BD9CCDFFCCA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4C4B0-7468-4077-9F71-485EA561DA64}"/>
      </w:docPartPr>
      <w:docPartBody>
        <w:p w:rsidR="0066423D" w:rsidRDefault="00086E9A">
          <w:pPr>
            <w:pStyle w:val="76F9691FD5B04FC281BD9CCDFFCCADBF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3D"/>
    <w:rsid w:val="00086E9A"/>
    <w:rsid w:val="002549E4"/>
    <w:rsid w:val="002A113D"/>
    <w:rsid w:val="004F3D9E"/>
    <w:rsid w:val="005430EC"/>
    <w:rsid w:val="0066423D"/>
    <w:rsid w:val="006C072B"/>
    <w:rsid w:val="00BD3177"/>
    <w:rsid w:val="00F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paragraph" w:customStyle="1" w:styleId="467C266783BE45C5BF798D08455179DD">
    <w:name w:val="467C266783BE45C5BF798D08455179DD"/>
  </w:style>
  <w:style w:type="paragraph" w:customStyle="1" w:styleId="E404A8C56C5F483FAFD24257CF9ECC3E">
    <w:name w:val="E404A8C56C5F483FAFD24257CF9ECC3E"/>
  </w:style>
  <w:style w:type="paragraph" w:customStyle="1" w:styleId="76F9691FD5B04FC281BD9CCDFFCCADBF">
    <w:name w:val="76F9691FD5B04FC281BD9CCDFFCCA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2024-12-03T05:44:00Z</dcterms:created>
  <dcterms:modified xsi:type="dcterms:W3CDTF">2024-12-03T05:44:00Z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